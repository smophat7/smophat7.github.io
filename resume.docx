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FB85" w14:textId="77777777" w:rsidR="00816216" w:rsidRPr="00685920" w:rsidRDefault="00521866" w:rsidP="00685920">
      <w:pPr>
        <w:pStyle w:val="Title"/>
        <w:spacing w:after="0"/>
        <w:rPr>
          <w:caps/>
          <w:sz w:val="48"/>
        </w:rPr>
      </w:pPr>
      <w:r w:rsidRPr="00685920">
        <w:rPr>
          <w:caps/>
          <w:sz w:val="48"/>
        </w:rPr>
        <w:t>Spencer Moffat</w:t>
      </w:r>
    </w:p>
    <w:p w14:paraId="0BFCDDCA" w14:textId="0B9B537B" w:rsidR="00DF00FF" w:rsidRPr="008D41FC" w:rsidRDefault="0059658F" w:rsidP="00685920">
      <w:pPr>
        <w:spacing w:after="0"/>
        <w:rPr>
          <w:b/>
          <w:bCs/>
          <w:sz w:val="20"/>
          <w:szCs w:val="20"/>
        </w:rPr>
      </w:pPr>
      <w:r w:rsidRPr="008D41FC">
        <w:rPr>
          <w:b/>
          <w:bCs/>
          <w:sz w:val="20"/>
          <w:szCs w:val="20"/>
        </w:rPr>
        <w:t>spencer.g.moffat@gmail.com | (224) 355-5514</w:t>
      </w:r>
      <w:r w:rsidRPr="008D41FC">
        <w:rPr>
          <w:sz w:val="20"/>
          <w:szCs w:val="20"/>
        </w:rPr>
        <w:t xml:space="preserve"> | </w:t>
      </w:r>
      <w:hyperlink r:id="rId8" w:history="1">
        <w:r w:rsidR="00506013" w:rsidRPr="00FA6F6C">
          <w:rPr>
            <w:rStyle w:val="Hyperlink"/>
            <w:b/>
            <w:bCs/>
            <w:sz w:val="20"/>
            <w:szCs w:val="20"/>
          </w:rPr>
          <w:t>smophat7.github.io</w:t>
        </w:r>
      </w:hyperlink>
    </w:p>
    <w:p w14:paraId="6F9E406A" w14:textId="77777777" w:rsidR="00F65281" w:rsidRDefault="00F65281" w:rsidP="00685920">
      <w:pPr>
        <w:pStyle w:val="Heading1"/>
        <w:spacing w:before="0" w:after="0"/>
        <w:rPr>
          <w:sz w:val="26"/>
          <w:szCs w:val="26"/>
        </w:rPr>
      </w:pPr>
    </w:p>
    <w:sdt>
      <w:sdtPr>
        <w:rPr>
          <w:sz w:val="26"/>
          <w:szCs w:val="26"/>
        </w:rPr>
        <w:alias w:val="Education:"/>
        <w:tag w:val="Education:"/>
        <w:id w:val="807127995"/>
        <w:placeholder>
          <w:docPart w:val="44E6DA5EC3AF47EE9DC3D5EB0059057F"/>
        </w:placeholder>
        <w:temporary/>
        <w:showingPlcHdr/>
        <w15:appearance w15:val="hidden"/>
      </w:sdtPr>
      <w:sdtContent>
        <w:p w14:paraId="6498B5D2" w14:textId="2119A366" w:rsidR="006270A9" w:rsidRPr="00C012A9" w:rsidRDefault="009D5933" w:rsidP="00685920">
          <w:pPr>
            <w:pStyle w:val="Heading1"/>
            <w:spacing w:before="0" w:after="0"/>
            <w:rPr>
              <w:sz w:val="26"/>
              <w:szCs w:val="26"/>
            </w:rPr>
          </w:pPr>
          <w:r w:rsidRPr="007416C2">
            <w:rPr>
              <w:caps/>
              <w:sz w:val="26"/>
              <w:szCs w:val="26"/>
            </w:rPr>
            <w:t>Education</w:t>
          </w:r>
        </w:p>
      </w:sdtContent>
    </w:sdt>
    <w:p w14:paraId="51842E07" w14:textId="3CDB6F58" w:rsidR="006270A9" w:rsidRDefault="00521866" w:rsidP="008D41FC">
      <w:pPr>
        <w:pStyle w:val="Heading2"/>
        <w:tabs>
          <w:tab w:val="right" w:pos="10800"/>
        </w:tabs>
        <w:spacing w:after="0"/>
        <w:rPr>
          <w:caps w:val="0"/>
          <w:sz w:val="22"/>
          <w:szCs w:val="22"/>
        </w:rPr>
      </w:pPr>
      <w:r w:rsidRPr="007416C2">
        <w:rPr>
          <w:caps w:val="0"/>
          <w:sz w:val="22"/>
          <w:szCs w:val="22"/>
        </w:rPr>
        <w:t>Brigham Young University</w:t>
      </w:r>
      <w:r w:rsidR="00F108CD">
        <w:rPr>
          <w:caps w:val="0"/>
          <w:sz w:val="22"/>
          <w:szCs w:val="22"/>
        </w:rPr>
        <w:t xml:space="preserve"> | Provo, UT</w:t>
      </w:r>
      <w:r w:rsidR="007416C2">
        <w:rPr>
          <w:caps w:val="0"/>
          <w:sz w:val="22"/>
          <w:szCs w:val="22"/>
        </w:rPr>
        <w:tab/>
      </w:r>
      <w:r w:rsidR="00C012A9" w:rsidRPr="007416C2">
        <w:rPr>
          <w:caps w:val="0"/>
          <w:sz w:val="22"/>
          <w:szCs w:val="22"/>
        </w:rPr>
        <w:t xml:space="preserve"> </w:t>
      </w:r>
      <w:r w:rsidR="007416C2">
        <w:rPr>
          <w:caps w:val="0"/>
          <w:sz w:val="22"/>
          <w:szCs w:val="22"/>
        </w:rPr>
        <w:t>April 2022</w:t>
      </w:r>
    </w:p>
    <w:p w14:paraId="763FEBBE" w14:textId="6A46D088" w:rsidR="00F108CD" w:rsidRPr="00821EF2" w:rsidRDefault="00F65281" w:rsidP="00F65281">
      <w:pPr>
        <w:pStyle w:val="ListBullet"/>
        <w:numPr>
          <w:ilvl w:val="0"/>
          <w:numId w:val="0"/>
        </w:numPr>
        <w:spacing w:after="0"/>
        <w:ind w:left="216" w:hanging="216"/>
        <w:rPr>
          <w:color w:val="auto"/>
          <w:szCs w:val="24"/>
        </w:rPr>
      </w:pPr>
      <w:r w:rsidRPr="00821EF2">
        <w:rPr>
          <w:color w:val="auto"/>
          <w:szCs w:val="24"/>
        </w:rPr>
        <w:t xml:space="preserve">Bachelor of Science: </w:t>
      </w:r>
      <w:r w:rsidR="00F108CD" w:rsidRPr="00821EF2">
        <w:rPr>
          <w:color w:val="auto"/>
          <w:szCs w:val="24"/>
        </w:rPr>
        <w:t>Neuroscience</w:t>
      </w:r>
    </w:p>
    <w:p w14:paraId="44292EFD" w14:textId="74D404CE" w:rsidR="00C012A9" w:rsidRDefault="001010CF" w:rsidP="00685920">
      <w:pPr>
        <w:pStyle w:val="ListBullet"/>
        <w:spacing w:after="0"/>
        <w:rPr>
          <w:color w:val="auto"/>
          <w:szCs w:val="24"/>
        </w:rPr>
      </w:pPr>
      <w:r w:rsidRPr="00F108CD">
        <w:rPr>
          <w:color w:val="auto"/>
          <w:szCs w:val="24"/>
        </w:rPr>
        <w:t>Minor: Computer Science</w:t>
      </w:r>
    </w:p>
    <w:p w14:paraId="04C93A3E" w14:textId="0551F3CD" w:rsidR="00F7681A" w:rsidRDefault="00F7681A" w:rsidP="00685920">
      <w:pPr>
        <w:pStyle w:val="ListBullet"/>
        <w:spacing w:after="0"/>
        <w:rPr>
          <w:color w:val="auto"/>
          <w:szCs w:val="24"/>
        </w:rPr>
      </w:pPr>
      <w:r>
        <w:rPr>
          <w:color w:val="auto"/>
          <w:szCs w:val="24"/>
        </w:rPr>
        <w:t>3.90/4.00 GPA</w:t>
      </w:r>
    </w:p>
    <w:p w14:paraId="1E6C02A3" w14:textId="77777777" w:rsidR="00FA6F6C" w:rsidRDefault="00F7681A" w:rsidP="00FA6F6C">
      <w:pPr>
        <w:pStyle w:val="ListBullet"/>
        <w:spacing w:after="0"/>
        <w:rPr>
          <w:color w:val="auto"/>
          <w:szCs w:val="24"/>
        </w:rPr>
      </w:pPr>
      <w:r w:rsidRPr="00F108CD">
        <w:rPr>
          <w:color w:val="auto"/>
          <w:szCs w:val="24"/>
        </w:rPr>
        <w:t>Phi Eta</w:t>
      </w:r>
      <w:r>
        <w:rPr>
          <w:color w:val="auto"/>
          <w:szCs w:val="24"/>
        </w:rPr>
        <w:t xml:space="preserve"> </w:t>
      </w:r>
      <w:r w:rsidRPr="00F108CD">
        <w:rPr>
          <w:color w:val="auto"/>
          <w:szCs w:val="24"/>
        </w:rPr>
        <w:t xml:space="preserve">Sigma (National Academic Honor Society), </w:t>
      </w:r>
      <w:r w:rsidRPr="00F108CD">
        <w:rPr>
          <w:color w:val="auto"/>
        </w:rPr>
        <w:t>Men’s Chorus, Symphonic Band</w:t>
      </w:r>
    </w:p>
    <w:p w14:paraId="19D0BCC9" w14:textId="588A8519" w:rsidR="00FA6F6C" w:rsidRPr="00FA6F6C" w:rsidRDefault="00F65281" w:rsidP="00FA6F6C">
      <w:pPr>
        <w:pStyle w:val="ListBullet"/>
        <w:rPr>
          <w:color w:val="auto"/>
          <w:szCs w:val="24"/>
        </w:rPr>
      </w:pPr>
      <w:r w:rsidRPr="004A0EB5">
        <w:rPr>
          <w:color w:val="auto"/>
          <w:szCs w:val="24"/>
        </w:rPr>
        <w:t>Relevant Coursework:</w:t>
      </w:r>
      <w:r>
        <w:rPr>
          <w:color w:val="auto"/>
          <w:szCs w:val="24"/>
        </w:rPr>
        <w:t xml:space="preserve"> </w:t>
      </w:r>
      <w:r w:rsidR="00F7681A" w:rsidRPr="00FA6F6C">
        <w:rPr>
          <w:color w:val="auto"/>
          <w:szCs w:val="24"/>
        </w:rPr>
        <w:t>Data Structures and Algorithms (C++) | Web Programming (JavaScript, Vue</w:t>
      </w:r>
      <w:r w:rsidR="00FA6F6C">
        <w:rPr>
          <w:color w:val="auto"/>
          <w:szCs w:val="24"/>
        </w:rPr>
        <w:t>,</w:t>
      </w:r>
      <w:r w:rsidR="00F7681A" w:rsidRPr="00FA6F6C">
        <w:rPr>
          <w:color w:val="auto"/>
          <w:szCs w:val="24"/>
        </w:rPr>
        <w:t xml:space="preserve"> Node, Express</w:t>
      </w:r>
      <w:r w:rsidR="00FA6F6C">
        <w:rPr>
          <w:color w:val="auto"/>
          <w:szCs w:val="24"/>
        </w:rPr>
        <w:t>, MongoDB</w:t>
      </w:r>
      <w:r w:rsidR="00F7681A" w:rsidRPr="00FA6F6C">
        <w:rPr>
          <w:color w:val="auto"/>
          <w:szCs w:val="24"/>
        </w:rPr>
        <w:t>)</w:t>
      </w:r>
      <w:r w:rsidR="00FA6F6C" w:rsidRPr="00FA6F6C">
        <w:rPr>
          <w:color w:val="auto"/>
          <w:szCs w:val="24"/>
        </w:rPr>
        <w:t xml:space="preserve"> | Discrete Structures (C++) | </w:t>
      </w:r>
      <w:r w:rsidR="00F7681A" w:rsidRPr="00FA6F6C">
        <w:rPr>
          <w:color w:val="auto"/>
          <w:szCs w:val="24"/>
        </w:rPr>
        <w:t>Computational Linear Algebra (Python) | Neuroanatomy</w:t>
      </w:r>
    </w:p>
    <w:p w14:paraId="6612F8B0" w14:textId="5B551CDD" w:rsidR="00F108CD" w:rsidRDefault="00F108CD" w:rsidP="008D41FC">
      <w:pPr>
        <w:pStyle w:val="Heading2"/>
        <w:tabs>
          <w:tab w:val="right" w:pos="10800"/>
        </w:tabs>
        <w:spacing w:before="0" w:after="0"/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Vernon Hills High School | Vernon Hills IL</w:t>
      </w:r>
      <w:r>
        <w:rPr>
          <w:caps w:val="0"/>
          <w:sz w:val="22"/>
          <w:szCs w:val="22"/>
        </w:rPr>
        <w:tab/>
        <w:t>May 2017</w:t>
      </w:r>
    </w:p>
    <w:p w14:paraId="487002C9" w14:textId="5CC44D73" w:rsidR="00F65281" w:rsidRDefault="00F65281" w:rsidP="00685920">
      <w:pPr>
        <w:pStyle w:val="ListBullet"/>
        <w:tabs>
          <w:tab w:val="right" w:pos="9900"/>
        </w:tabs>
        <w:spacing w:after="0"/>
        <w:rPr>
          <w:color w:val="auto"/>
          <w:szCs w:val="24"/>
        </w:rPr>
      </w:pPr>
      <w:r>
        <w:rPr>
          <w:color w:val="auto"/>
          <w:szCs w:val="24"/>
        </w:rPr>
        <w:t>ACT Score: 34</w:t>
      </w:r>
    </w:p>
    <w:p w14:paraId="00DB669C" w14:textId="78EF483B" w:rsidR="00F108CD" w:rsidRPr="00F108CD" w:rsidRDefault="00F108CD" w:rsidP="00685920">
      <w:pPr>
        <w:pStyle w:val="ListBullet"/>
        <w:tabs>
          <w:tab w:val="right" w:pos="9900"/>
        </w:tabs>
        <w:spacing w:after="0"/>
        <w:rPr>
          <w:color w:val="auto"/>
          <w:szCs w:val="24"/>
        </w:rPr>
      </w:pPr>
      <w:r w:rsidRPr="00F108CD">
        <w:rPr>
          <w:color w:val="auto"/>
          <w:szCs w:val="24"/>
        </w:rPr>
        <w:t>Illinois State Scholar, National Honor Society, Honor Graduate</w:t>
      </w:r>
      <w:r w:rsidRPr="00F108CD">
        <w:rPr>
          <w:bCs/>
          <w:color w:val="auto"/>
        </w:rPr>
        <w:t xml:space="preserve"> </w:t>
      </w:r>
      <w:r w:rsidR="00821EF2">
        <w:rPr>
          <w:bCs/>
          <w:color w:val="auto"/>
        </w:rPr>
        <w:t>(</w:t>
      </w:r>
      <w:r w:rsidR="004A0EB5">
        <w:rPr>
          <w:bCs/>
          <w:color w:val="auto"/>
        </w:rPr>
        <w:t xml:space="preserve">weighted GPA </w:t>
      </w:r>
      <w:r w:rsidR="005B7213">
        <w:rPr>
          <w:rFonts w:ascii="Times New Roman" w:hAnsi="Times New Roman" w:cs="Times New Roman"/>
          <w:bCs/>
          <w:color w:val="auto"/>
        </w:rPr>
        <w:t>≥</w:t>
      </w:r>
      <w:r w:rsidR="00821EF2">
        <w:rPr>
          <w:bCs/>
          <w:color w:val="auto"/>
        </w:rPr>
        <w:t xml:space="preserve"> 4.0</w:t>
      </w:r>
      <w:r w:rsidR="005B7213">
        <w:rPr>
          <w:bCs/>
          <w:color w:val="auto"/>
        </w:rPr>
        <w:t>0</w:t>
      </w:r>
      <w:r w:rsidR="00821EF2">
        <w:rPr>
          <w:bCs/>
          <w:color w:val="auto"/>
        </w:rPr>
        <w:t>/4.0</w:t>
      </w:r>
      <w:r w:rsidR="005B7213">
        <w:rPr>
          <w:bCs/>
          <w:color w:val="auto"/>
        </w:rPr>
        <w:t>0</w:t>
      </w:r>
      <w:r w:rsidR="00821EF2">
        <w:rPr>
          <w:bCs/>
          <w:color w:val="auto"/>
        </w:rPr>
        <w:t>)</w:t>
      </w:r>
    </w:p>
    <w:p w14:paraId="3AABACE5" w14:textId="3A1DB90E" w:rsidR="00821EF2" w:rsidRDefault="00F108CD" w:rsidP="00821EF2">
      <w:pPr>
        <w:pStyle w:val="ListBullet"/>
        <w:pBdr>
          <w:bottom w:val="single" w:sz="12" w:space="1" w:color="auto"/>
        </w:pBdr>
        <w:rPr>
          <w:color w:val="auto"/>
          <w:szCs w:val="24"/>
        </w:rPr>
      </w:pPr>
      <w:r w:rsidRPr="00F108CD">
        <w:rPr>
          <w:color w:val="auto"/>
          <w:szCs w:val="24"/>
        </w:rPr>
        <w:t>Choral Award of Excellence, Louis Armstrong Jazz Award, Sousa National Band Award</w:t>
      </w:r>
    </w:p>
    <w:p w14:paraId="21511F89" w14:textId="57C2195E" w:rsidR="00821EF2" w:rsidRPr="00821EF2" w:rsidRDefault="00821EF2" w:rsidP="00821EF2">
      <w:pPr>
        <w:pStyle w:val="ListBullet"/>
        <w:numPr>
          <w:ilvl w:val="0"/>
          <w:numId w:val="0"/>
        </w:numPr>
        <w:pBdr>
          <w:bottom w:val="single" w:sz="12" w:space="1" w:color="auto"/>
        </w:pBdr>
        <w:rPr>
          <w:color w:val="FF0000"/>
          <w:szCs w:val="24"/>
        </w:rPr>
      </w:pPr>
    </w:p>
    <w:p w14:paraId="3EC854DF" w14:textId="67E6F5D7" w:rsidR="008D41FC" w:rsidRPr="00821EF2" w:rsidRDefault="00685920" w:rsidP="00821EF2">
      <w:pPr>
        <w:pStyle w:val="Heading1"/>
        <w:spacing w:before="0" w:after="0"/>
        <w:rPr>
          <w:caps/>
          <w:sz w:val="26"/>
          <w:szCs w:val="26"/>
        </w:rPr>
        <w:sectPr w:rsidR="008D41FC" w:rsidRPr="00821EF2" w:rsidSect="008D41FC">
          <w:headerReference w:type="even" r:id="rId9"/>
          <w:footerReference w:type="default" r:id="rId10"/>
          <w:pgSz w:w="12240" w:h="15840"/>
          <w:pgMar w:top="720" w:right="720" w:bottom="720" w:left="720" w:header="288" w:footer="720" w:gutter="0"/>
          <w:pgNumType w:start="1"/>
          <w:cols w:space="720"/>
          <w:titlePg/>
          <w:docGrid w:linePitch="360"/>
        </w:sectPr>
      </w:pPr>
      <w:r w:rsidRPr="007416C2">
        <w:rPr>
          <w:caps/>
          <w:sz w:val="26"/>
          <w:szCs w:val="26"/>
        </w:rPr>
        <w:t>Skills and Projects</w:t>
      </w:r>
    </w:p>
    <w:p w14:paraId="642DB117" w14:textId="37BF3E5D" w:rsidR="00685920" w:rsidRPr="008D41FC" w:rsidRDefault="00685920" w:rsidP="00685920">
      <w:pPr>
        <w:pStyle w:val="ListBullet"/>
        <w:numPr>
          <w:ilvl w:val="0"/>
          <w:numId w:val="0"/>
        </w:numPr>
      </w:pPr>
      <w:r w:rsidRPr="008D41FC">
        <w:rPr>
          <w:b/>
          <w:bCs/>
        </w:rPr>
        <w:t>Technologies</w:t>
      </w:r>
      <w:r w:rsidRPr="008D41FC">
        <w:t>:</w:t>
      </w:r>
    </w:p>
    <w:p w14:paraId="47EFA4F5" w14:textId="77777777" w:rsidR="00685920" w:rsidRPr="008D41FC" w:rsidRDefault="00685920" w:rsidP="00685920">
      <w:pPr>
        <w:pStyle w:val="ListBullet"/>
        <w:spacing w:after="0"/>
        <w:rPr>
          <w:color w:val="auto"/>
        </w:rPr>
      </w:pPr>
      <w:r w:rsidRPr="008D41FC">
        <w:rPr>
          <w:color w:val="auto"/>
        </w:rPr>
        <w:t>C++</w:t>
      </w:r>
    </w:p>
    <w:p w14:paraId="4F983088" w14:textId="1E3E9517" w:rsidR="00685920" w:rsidRPr="008D41FC" w:rsidRDefault="00685920" w:rsidP="00685920">
      <w:pPr>
        <w:pStyle w:val="ListBullet"/>
        <w:spacing w:after="0"/>
        <w:rPr>
          <w:color w:val="auto"/>
        </w:rPr>
      </w:pPr>
      <w:r w:rsidRPr="008D41FC">
        <w:rPr>
          <w:color w:val="auto"/>
        </w:rPr>
        <w:t>JavaScript (</w:t>
      </w:r>
      <w:r w:rsidR="00F7681A">
        <w:rPr>
          <w:color w:val="auto"/>
        </w:rPr>
        <w:t>+</w:t>
      </w:r>
      <w:r w:rsidRPr="008D41FC">
        <w:rPr>
          <w:color w:val="auto"/>
        </w:rPr>
        <w:t xml:space="preserve"> jQuery)</w:t>
      </w:r>
    </w:p>
    <w:p w14:paraId="1C8AAFF8" w14:textId="63245436" w:rsidR="00685920" w:rsidRPr="008D41FC" w:rsidRDefault="00685920" w:rsidP="00685920">
      <w:pPr>
        <w:pStyle w:val="ListBullet"/>
        <w:spacing w:after="0"/>
        <w:rPr>
          <w:color w:val="auto"/>
        </w:rPr>
      </w:pPr>
      <w:r w:rsidRPr="008D41FC">
        <w:rPr>
          <w:color w:val="auto"/>
        </w:rPr>
        <w:t>HTML/CSS (</w:t>
      </w:r>
      <w:r w:rsidR="00F7681A">
        <w:rPr>
          <w:color w:val="auto"/>
        </w:rPr>
        <w:t xml:space="preserve">+ </w:t>
      </w:r>
      <w:r w:rsidRPr="008D41FC">
        <w:rPr>
          <w:color w:val="auto"/>
        </w:rPr>
        <w:t>Bootstrap)</w:t>
      </w:r>
    </w:p>
    <w:p w14:paraId="2360889B" w14:textId="217F6C49" w:rsidR="00685920" w:rsidRPr="008D41FC" w:rsidRDefault="00685920" w:rsidP="00685920">
      <w:pPr>
        <w:pStyle w:val="ListBullet"/>
        <w:spacing w:after="0"/>
        <w:rPr>
          <w:color w:val="auto"/>
        </w:rPr>
      </w:pPr>
      <w:r w:rsidRPr="008D41FC">
        <w:rPr>
          <w:color w:val="auto"/>
        </w:rPr>
        <w:t>Python</w:t>
      </w:r>
    </w:p>
    <w:p w14:paraId="3069E6BD" w14:textId="659869D6" w:rsidR="008D41FC" w:rsidRDefault="008D41FC" w:rsidP="008D41FC">
      <w:pPr>
        <w:pStyle w:val="ListBullet"/>
        <w:numPr>
          <w:ilvl w:val="0"/>
          <w:numId w:val="0"/>
        </w:numPr>
        <w:rPr>
          <w:b/>
          <w:bCs/>
          <w:color w:val="auto"/>
        </w:rPr>
      </w:pPr>
      <w:r w:rsidRPr="008D41FC">
        <w:rPr>
          <w:b/>
          <w:bCs/>
          <w:color w:val="auto"/>
        </w:rPr>
        <w:t>Projects</w:t>
      </w:r>
    </w:p>
    <w:p w14:paraId="23211E38" w14:textId="348C0A59" w:rsidR="00F7681A" w:rsidRPr="00F7681A" w:rsidRDefault="00F7681A" w:rsidP="00F7681A">
      <w:pPr>
        <w:pStyle w:val="ListBullet"/>
        <w:numPr>
          <w:ilvl w:val="0"/>
          <w:numId w:val="0"/>
        </w:numPr>
        <w:spacing w:after="0"/>
        <w:ind w:left="216" w:hanging="216"/>
        <w:rPr>
          <w:color w:val="auto"/>
        </w:rPr>
      </w:pPr>
      <w:r>
        <w:rPr>
          <w:color w:val="auto"/>
        </w:rPr>
        <w:t xml:space="preserve">See these and more at </w:t>
      </w:r>
      <w:hyperlink r:id="rId11" w:history="1">
        <w:r w:rsidRPr="008D41FC">
          <w:rPr>
            <w:rStyle w:val="Hyperlink"/>
          </w:rPr>
          <w:t>smophat7.github.io</w:t>
        </w:r>
      </w:hyperlink>
    </w:p>
    <w:p w14:paraId="11295D1A" w14:textId="49E0D939" w:rsidR="00685920" w:rsidRPr="008D41FC" w:rsidRDefault="00685920" w:rsidP="00685920">
      <w:pPr>
        <w:pStyle w:val="ListBullet"/>
        <w:spacing w:after="0"/>
        <w:rPr>
          <w:color w:val="auto"/>
        </w:rPr>
      </w:pPr>
      <w:r w:rsidRPr="008D41FC">
        <w:rPr>
          <w:color w:val="auto"/>
        </w:rPr>
        <w:t xml:space="preserve">Pomodoro </w:t>
      </w:r>
      <w:r w:rsidR="00F65281">
        <w:rPr>
          <w:color w:val="auto"/>
        </w:rPr>
        <w:t>P</w:t>
      </w:r>
      <w:r w:rsidRPr="008D41FC">
        <w:rPr>
          <w:color w:val="auto"/>
        </w:rPr>
        <w:t xml:space="preserve">roductivity </w:t>
      </w:r>
      <w:r w:rsidR="00F65281">
        <w:rPr>
          <w:color w:val="auto"/>
        </w:rPr>
        <w:t>T</w:t>
      </w:r>
      <w:r w:rsidRPr="008D41FC">
        <w:rPr>
          <w:color w:val="auto"/>
        </w:rPr>
        <w:t>imer</w:t>
      </w:r>
    </w:p>
    <w:p w14:paraId="251FCE17" w14:textId="0539DBA9" w:rsidR="00685920" w:rsidRPr="008D41FC" w:rsidRDefault="00685920" w:rsidP="00685920">
      <w:pPr>
        <w:pStyle w:val="ListBullet"/>
        <w:spacing w:after="0"/>
        <w:rPr>
          <w:color w:val="auto"/>
        </w:rPr>
      </w:pPr>
      <w:r w:rsidRPr="008D41FC">
        <w:rPr>
          <w:color w:val="auto"/>
        </w:rPr>
        <w:t xml:space="preserve">Memory </w:t>
      </w:r>
      <w:r w:rsidR="00F65281">
        <w:rPr>
          <w:color w:val="auto"/>
        </w:rPr>
        <w:t>G</w:t>
      </w:r>
      <w:r w:rsidRPr="008D41FC">
        <w:rPr>
          <w:color w:val="auto"/>
        </w:rPr>
        <w:t>ame</w:t>
      </w:r>
    </w:p>
    <w:p w14:paraId="338525D9" w14:textId="07BE8EF9" w:rsidR="008D41FC" w:rsidRPr="00821EF2" w:rsidRDefault="00685920" w:rsidP="00821EF2">
      <w:pPr>
        <w:pStyle w:val="ListBullet"/>
        <w:spacing w:after="0"/>
        <w:rPr>
          <w:color w:val="auto"/>
        </w:rPr>
        <w:sectPr w:rsidR="008D41FC" w:rsidRPr="00821EF2" w:rsidSect="008D41FC">
          <w:type w:val="continuous"/>
          <w:pgSz w:w="12240" w:h="15840"/>
          <w:pgMar w:top="720" w:right="720" w:bottom="720" w:left="720" w:header="288" w:footer="720" w:gutter="0"/>
          <w:pgNumType w:start="1"/>
          <w:cols w:num="2" w:space="720"/>
          <w:titlePg/>
          <w:docGrid w:linePitch="360"/>
        </w:sectPr>
      </w:pPr>
      <w:r w:rsidRPr="008D41FC">
        <w:rPr>
          <w:color w:val="auto"/>
        </w:rPr>
        <w:t xml:space="preserve">ISBN </w:t>
      </w:r>
      <w:r w:rsidR="00F65281">
        <w:rPr>
          <w:color w:val="auto"/>
        </w:rPr>
        <w:t>C</w:t>
      </w:r>
      <w:r w:rsidRPr="008D41FC">
        <w:rPr>
          <w:color w:val="auto"/>
        </w:rPr>
        <w:t>onverto</w:t>
      </w:r>
      <w:r w:rsidR="00821EF2">
        <w:rPr>
          <w:color w:val="auto"/>
        </w:rPr>
        <w:t>r</w:t>
      </w:r>
    </w:p>
    <w:p w14:paraId="6467E332" w14:textId="5B9FEDC8" w:rsidR="00821EF2" w:rsidRPr="00821EF2" w:rsidRDefault="00821EF2" w:rsidP="00821EF2">
      <w:pPr>
        <w:pStyle w:val="ListBullet"/>
        <w:numPr>
          <w:ilvl w:val="0"/>
          <w:numId w:val="0"/>
        </w:numPr>
        <w:pBdr>
          <w:bottom w:val="single" w:sz="12" w:space="1" w:color="auto"/>
        </w:pBdr>
        <w:rPr>
          <w:color w:val="FF0000"/>
          <w:szCs w:val="24"/>
        </w:rPr>
      </w:pPr>
    </w:p>
    <w:sdt>
      <w:sdtPr>
        <w:rPr>
          <w:sz w:val="26"/>
          <w:szCs w:val="26"/>
        </w:rPr>
        <w:alias w:val="Experience:"/>
        <w:tag w:val="Experience:"/>
        <w:id w:val="171684534"/>
        <w:placeholder>
          <w:docPart w:val="A007511374D04002B0881221B6CF7AAD"/>
        </w:placeholder>
        <w:temporary/>
        <w:showingPlcHdr/>
        <w15:appearance w15:val="hidden"/>
      </w:sdtPr>
      <w:sdtContent>
        <w:p w14:paraId="68C7D382" w14:textId="251A23D6" w:rsidR="00506013" w:rsidRDefault="51AB7360" w:rsidP="00685920">
          <w:pPr>
            <w:pStyle w:val="Heading1"/>
            <w:spacing w:after="0"/>
            <w:rPr>
              <w:sz w:val="26"/>
              <w:szCs w:val="26"/>
            </w:rPr>
          </w:pPr>
          <w:r w:rsidRPr="007416C2">
            <w:rPr>
              <w:caps/>
              <w:sz w:val="26"/>
              <w:szCs w:val="26"/>
            </w:rPr>
            <w:t>Experience</w:t>
          </w:r>
        </w:p>
      </w:sdtContent>
    </w:sdt>
    <w:p w14:paraId="3835249D" w14:textId="3F167B60" w:rsidR="00F108CD" w:rsidRDefault="00F108CD" w:rsidP="008D41FC">
      <w:pPr>
        <w:pStyle w:val="Heading2"/>
        <w:tabs>
          <w:tab w:val="right" w:pos="10800"/>
        </w:tabs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Web Developer | Campus Accommodations, BYU</w:t>
      </w:r>
      <w:r>
        <w:rPr>
          <w:caps w:val="0"/>
          <w:sz w:val="22"/>
          <w:szCs w:val="22"/>
        </w:rPr>
        <w:tab/>
      </w:r>
      <w:r w:rsidRPr="007416C2">
        <w:rPr>
          <w:caps w:val="0"/>
          <w:sz w:val="22"/>
          <w:szCs w:val="22"/>
        </w:rPr>
        <w:t xml:space="preserve"> </w:t>
      </w:r>
      <w:r>
        <w:rPr>
          <w:caps w:val="0"/>
          <w:sz w:val="22"/>
          <w:szCs w:val="22"/>
        </w:rPr>
        <w:t>August 2020 - Present</w:t>
      </w:r>
    </w:p>
    <w:p w14:paraId="7E56E180" w14:textId="13213A2C" w:rsidR="00F108CD" w:rsidRDefault="00F108CD" w:rsidP="008D41FC">
      <w:pPr>
        <w:pStyle w:val="ListBullet"/>
        <w:tabs>
          <w:tab w:val="right" w:pos="10800"/>
        </w:tabs>
        <w:spacing w:after="0"/>
        <w:rPr>
          <w:color w:val="auto"/>
        </w:rPr>
      </w:pPr>
      <w:r w:rsidRPr="007416C2">
        <w:rPr>
          <w:color w:val="auto"/>
        </w:rPr>
        <w:t>Learning SQL, ASP.NET, and AJAX to help company make transition to Mendix</w:t>
      </w:r>
      <w:r w:rsidR="00685920">
        <w:rPr>
          <w:color w:val="auto"/>
        </w:rPr>
        <w:t xml:space="preserve"> (Rapid Developer Certified)</w:t>
      </w:r>
    </w:p>
    <w:p w14:paraId="6615DD2A" w14:textId="59F715E1" w:rsidR="00F108CD" w:rsidRDefault="00F108CD" w:rsidP="008D41FC">
      <w:pPr>
        <w:pStyle w:val="ListBullet"/>
        <w:tabs>
          <w:tab w:val="right" w:pos="10800"/>
        </w:tabs>
        <w:rPr>
          <w:color w:val="auto"/>
        </w:rPr>
      </w:pPr>
      <w:r w:rsidRPr="007416C2">
        <w:rPr>
          <w:color w:val="auto"/>
        </w:rPr>
        <w:t>Utilized HTML/CSS to fix errors and improve designs across company website</w:t>
      </w:r>
    </w:p>
    <w:p w14:paraId="1F199229" w14:textId="51A77F5F" w:rsidR="00F108CD" w:rsidRDefault="00F108CD" w:rsidP="008D41FC">
      <w:pPr>
        <w:pStyle w:val="Heading2"/>
        <w:tabs>
          <w:tab w:val="right" w:pos="10800"/>
        </w:tabs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Surgery Trainer | Addiction Laboratory, BYU</w:t>
      </w:r>
      <w:r>
        <w:rPr>
          <w:caps w:val="0"/>
          <w:sz w:val="22"/>
          <w:szCs w:val="22"/>
        </w:rPr>
        <w:tab/>
      </w:r>
      <w:r w:rsidRPr="007416C2">
        <w:rPr>
          <w:caps w:val="0"/>
          <w:sz w:val="22"/>
          <w:szCs w:val="22"/>
        </w:rPr>
        <w:t xml:space="preserve"> </w:t>
      </w:r>
      <w:r>
        <w:rPr>
          <w:caps w:val="0"/>
          <w:sz w:val="22"/>
          <w:szCs w:val="22"/>
        </w:rPr>
        <w:t>June 2019 – August 2020</w:t>
      </w:r>
    </w:p>
    <w:p w14:paraId="2CA8DF39" w14:textId="0BC5F264" w:rsidR="00F108CD" w:rsidRPr="00F108CD" w:rsidRDefault="00F108CD" w:rsidP="008D41FC">
      <w:pPr>
        <w:pStyle w:val="ListBullet"/>
        <w:tabs>
          <w:tab w:val="right" w:pos="10800"/>
        </w:tabs>
        <w:rPr>
          <w:color w:val="auto"/>
        </w:rPr>
      </w:pPr>
      <w:r w:rsidRPr="00F108CD">
        <w:rPr>
          <w:color w:val="auto"/>
        </w:rPr>
        <w:t>Operated on the brains of living mice, specifically anesthetized intracranial injections which required active</w:t>
      </w:r>
      <w:r w:rsidR="00F7681A">
        <w:rPr>
          <w:color w:val="auto"/>
        </w:rPr>
        <w:t>/</w:t>
      </w:r>
      <w:r w:rsidRPr="00F108CD">
        <w:rPr>
          <w:color w:val="auto"/>
        </w:rPr>
        <w:t>post-operative pain management, suturing, and proper sanitation practices</w:t>
      </w:r>
    </w:p>
    <w:p w14:paraId="658851E4" w14:textId="77777777" w:rsidR="00F108CD" w:rsidRPr="00F108CD" w:rsidRDefault="00F108CD" w:rsidP="008D41FC">
      <w:pPr>
        <w:pStyle w:val="ListBullet"/>
        <w:tabs>
          <w:tab w:val="right" w:pos="10800"/>
        </w:tabs>
        <w:rPr>
          <w:color w:val="auto"/>
        </w:rPr>
      </w:pPr>
      <w:r w:rsidRPr="00F108CD">
        <w:rPr>
          <w:color w:val="auto"/>
        </w:rPr>
        <w:t>Became a trainer for incoming students to become certified by university veterinarian</w:t>
      </w:r>
    </w:p>
    <w:p w14:paraId="39BA7CE8" w14:textId="43F095D5" w:rsidR="00F108CD" w:rsidRPr="00F108CD" w:rsidRDefault="00F108CD" w:rsidP="008D41FC">
      <w:pPr>
        <w:pStyle w:val="ListBullet"/>
        <w:tabs>
          <w:tab w:val="right" w:pos="10800"/>
        </w:tabs>
        <w:rPr>
          <w:color w:val="auto"/>
        </w:rPr>
      </w:pPr>
      <w:r w:rsidRPr="00F108CD">
        <w:rPr>
          <w:color w:val="auto"/>
        </w:rPr>
        <w:t xml:space="preserve">Maintained brain slices in artificial cerebrospinal fluid, constructed recording and stimulation electrodes, and diluted experimental drugs for voltammetric data collection </w:t>
      </w:r>
    </w:p>
    <w:p w14:paraId="357280F4" w14:textId="09A75E52" w:rsidR="00F108CD" w:rsidRDefault="00F108CD" w:rsidP="008D41FC">
      <w:pPr>
        <w:pStyle w:val="Heading2"/>
        <w:tabs>
          <w:tab w:val="right" w:pos="10800"/>
        </w:tabs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Report Manager</w:t>
      </w:r>
      <w:r w:rsidR="00685920">
        <w:rPr>
          <w:caps w:val="0"/>
          <w:sz w:val="22"/>
          <w:szCs w:val="22"/>
        </w:rPr>
        <w:t xml:space="preserve"> / On-Campus Intern</w:t>
      </w:r>
      <w:r>
        <w:rPr>
          <w:caps w:val="0"/>
          <w:sz w:val="22"/>
          <w:szCs w:val="22"/>
        </w:rPr>
        <w:t xml:space="preserve"> | 17 Grapes Consulting</w:t>
      </w:r>
      <w:r>
        <w:rPr>
          <w:caps w:val="0"/>
          <w:sz w:val="22"/>
          <w:szCs w:val="22"/>
        </w:rPr>
        <w:tab/>
        <w:t>January – April 2020</w:t>
      </w:r>
    </w:p>
    <w:p w14:paraId="3DB584B5" w14:textId="3F2C7D4B" w:rsidR="00F108CD" w:rsidRPr="00F108CD" w:rsidRDefault="00F108CD" w:rsidP="008D41FC">
      <w:pPr>
        <w:pStyle w:val="ListBullet"/>
        <w:tabs>
          <w:tab w:val="right" w:pos="10800"/>
        </w:tabs>
        <w:rPr>
          <w:color w:val="auto"/>
        </w:rPr>
      </w:pPr>
      <w:r w:rsidRPr="00F108CD">
        <w:rPr>
          <w:color w:val="auto"/>
        </w:rPr>
        <w:t>Designed interactive mockups</w:t>
      </w:r>
      <w:r w:rsidR="00F7681A">
        <w:rPr>
          <w:color w:val="auto"/>
        </w:rPr>
        <w:t xml:space="preserve"> (using Moqups)</w:t>
      </w:r>
      <w:r w:rsidRPr="00F108CD">
        <w:rPr>
          <w:color w:val="auto"/>
        </w:rPr>
        <w:t xml:space="preserve"> for new PAAS focus</w:t>
      </w:r>
      <w:r w:rsidR="00F7681A">
        <w:rPr>
          <w:color w:val="auto"/>
        </w:rPr>
        <w:t xml:space="preserve">ing </w:t>
      </w:r>
      <w:r w:rsidRPr="00F108CD">
        <w:rPr>
          <w:color w:val="auto"/>
        </w:rPr>
        <w:t>on intuitive</w:t>
      </w:r>
      <w:r w:rsidR="00F7681A">
        <w:rPr>
          <w:color w:val="auto"/>
        </w:rPr>
        <w:t xml:space="preserve"> and efficient </w:t>
      </w:r>
      <w:r w:rsidRPr="00F108CD">
        <w:rPr>
          <w:color w:val="auto"/>
        </w:rPr>
        <w:t>functionality</w:t>
      </w:r>
    </w:p>
    <w:p w14:paraId="408D600C" w14:textId="15DF4D61" w:rsidR="00F108CD" w:rsidRDefault="00F108CD" w:rsidP="008D41FC">
      <w:pPr>
        <w:pStyle w:val="ListBullet"/>
        <w:tabs>
          <w:tab w:val="right" w:pos="10800"/>
        </w:tabs>
        <w:rPr>
          <w:color w:val="auto"/>
        </w:rPr>
      </w:pPr>
      <w:r w:rsidRPr="00F108CD">
        <w:rPr>
          <w:color w:val="auto"/>
        </w:rPr>
        <w:t>Managed creation and delivery of final reports to communicate team's vision and recommendations</w:t>
      </w:r>
    </w:p>
    <w:p w14:paraId="2C0B5962" w14:textId="46C6D9C0" w:rsidR="00685920" w:rsidRDefault="00685920" w:rsidP="008D41FC">
      <w:pPr>
        <w:pStyle w:val="Heading2"/>
        <w:tabs>
          <w:tab w:val="right" w:pos="10800"/>
        </w:tabs>
        <w:rPr>
          <w:caps w:val="0"/>
          <w:sz w:val="22"/>
          <w:szCs w:val="22"/>
        </w:rPr>
      </w:pPr>
      <w:r>
        <w:rPr>
          <w:caps w:val="0"/>
          <w:sz w:val="22"/>
          <w:szCs w:val="22"/>
        </w:rPr>
        <w:t>Co-Author / Research Assistant | Maxwell Institute, BYU</w:t>
      </w:r>
      <w:r>
        <w:rPr>
          <w:caps w:val="0"/>
          <w:sz w:val="22"/>
          <w:szCs w:val="22"/>
        </w:rPr>
        <w:tab/>
        <w:t xml:space="preserve">April 2019 – January 2020 </w:t>
      </w:r>
    </w:p>
    <w:p w14:paraId="2F0E4C03" w14:textId="77777777" w:rsidR="00685920" w:rsidRPr="00685920" w:rsidRDefault="00685920" w:rsidP="008D41FC">
      <w:pPr>
        <w:pStyle w:val="ListBullet"/>
        <w:tabs>
          <w:tab w:val="right" w:pos="10800"/>
        </w:tabs>
        <w:rPr>
          <w:color w:val="auto"/>
        </w:rPr>
      </w:pPr>
      <w:r w:rsidRPr="00685920">
        <w:rPr>
          <w:color w:val="auto"/>
        </w:rPr>
        <w:t>Co-authored a history of a recently closed Institute department</w:t>
      </w:r>
    </w:p>
    <w:p w14:paraId="61DC32BB" w14:textId="36241332" w:rsidR="00685920" w:rsidRPr="00685920" w:rsidRDefault="00685920" w:rsidP="008D41FC">
      <w:pPr>
        <w:pStyle w:val="ListBullet"/>
        <w:tabs>
          <w:tab w:val="right" w:pos="10800"/>
        </w:tabs>
        <w:rPr>
          <w:color w:val="auto"/>
        </w:rPr>
      </w:pPr>
      <w:r w:rsidRPr="00685920">
        <w:rPr>
          <w:color w:val="auto"/>
        </w:rPr>
        <w:t>Synthesized information from various reports, academic papers, interviews, and press articles to construct an informative yet captivating article for publication</w:t>
      </w:r>
    </w:p>
    <w:sectPr w:rsidR="00685920" w:rsidRPr="00685920" w:rsidSect="008D41FC">
      <w:type w:val="continuous"/>
      <w:pgSz w:w="12240" w:h="15840"/>
      <w:pgMar w:top="720" w:right="720" w:bottom="720" w:left="720" w:header="288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5B371" w14:textId="77777777" w:rsidR="00F65281" w:rsidRDefault="00F65281">
      <w:pPr>
        <w:spacing w:after="0"/>
      </w:pPr>
      <w:r>
        <w:separator/>
      </w:r>
    </w:p>
  </w:endnote>
  <w:endnote w:type="continuationSeparator" w:id="0">
    <w:p w14:paraId="19D455D7" w14:textId="77777777" w:rsidR="00F65281" w:rsidRDefault="00F652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1604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2C9E4" w14:textId="77777777" w:rsidR="00F65281" w:rsidRDefault="00F652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68029F" w14:textId="77777777" w:rsidR="00F65281" w:rsidRDefault="00F65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5270D" w14:textId="77777777" w:rsidR="00F65281" w:rsidRDefault="00F65281">
      <w:pPr>
        <w:spacing w:after="0"/>
      </w:pPr>
      <w:r>
        <w:separator/>
      </w:r>
    </w:p>
  </w:footnote>
  <w:footnote w:type="continuationSeparator" w:id="0">
    <w:p w14:paraId="6EA1888E" w14:textId="77777777" w:rsidR="00F65281" w:rsidRDefault="00F652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AC64" w14:textId="77777777" w:rsidR="00F65281" w:rsidRDefault="00F65281" w:rsidP="007E04C5">
    <w:pPr>
      <w:pStyle w:val="Header"/>
    </w:pPr>
    <w:r>
      <w:t>SPENCER MOFFAT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C5360">
      <w:t>spencer.g.moffat@gmail.com</w:t>
    </w:r>
  </w:p>
  <w:p w14:paraId="0E1B3C11" w14:textId="77777777" w:rsidR="00F65281" w:rsidRDefault="00F65281">
    <w:pPr>
      <w:pStyle w:val="Header"/>
    </w:pPr>
    <w:r>
      <w:t xml:space="preserve">Neuroscience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proofErr w:type="gramStart"/>
    <w:r>
      <w:t xml:space="preserve">   (</w:t>
    </w:r>
    <w:proofErr w:type="gramEnd"/>
    <w:r>
      <w:t>224)-355-5514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1ABAF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40470C"/>
    <w:multiLevelType w:val="hybridMultilevel"/>
    <w:tmpl w:val="0DF00ED2"/>
    <w:lvl w:ilvl="0" w:tplc="B55AC84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2A7B88" w:themeColor="accent1" w:themeShade="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560001"/>
    <w:multiLevelType w:val="hybridMultilevel"/>
    <w:tmpl w:val="940CFC1A"/>
    <w:lvl w:ilvl="0" w:tplc="8C9008F2">
      <w:start w:val="2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05583"/>
    <w:multiLevelType w:val="hybridMultilevel"/>
    <w:tmpl w:val="1CF4208C"/>
    <w:lvl w:ilvl="0" w:tplc="41B05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2046D"/>
    <w:multiLevelType w:val="hybridMultilevel"/>
    <w:tmpl w:val="E1EE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0705DB"/>
    <w:multiLevelType w:val="hybridMultilevel"/>
    <w:tmpl w:val="BDC60E32"/>
    <w:lvl w:ilvl="0" w:tplc="405C7F86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1415"/>
    <w:multiLevelType w:val="multilevel"/>
    <w:tmpl w:val="1C7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B043E55"/>
    <w:multiLevelType w:val="hybridMultilevel"/>
    <w:tmpl w:val="E7101332"/>
    <w:lvl w:ilvl="0" w:tplc="AAD67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45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AE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07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E1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D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48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8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4C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2"/>
  </w:num>
  <w:num w:numId="17">
    <w:abstractNumId w:val="13"/>
  </w:num>
  <w:num w:numId="18">
    <w:abstractNumId w:val="19"/>
  </w:num>
  <w:num w:numId="19">
    <w:abstractNumId w:val="10"/>
  </w:num>
  <w:num w:numId="20">
    <w:abstractNumId w:val="26"/>
  </w:num>
  <w:num w:numId="21">
    <w:abstractNumId w:val="23"/>
  </w:num>
  <w:num w:numId="22">
    <w:abstractNumId w:val="11"/>
  </w:num>
  <w:num w:numId="23">
    <w:abstractNumId w:val="18"/>
  </w:num>
  <w:num w:numId="24">
    <w:abstractNumId w:val="25"/>
  </w:num>
  <w:num w:numId="25">
    <w:abstractNumId w:val="21"/>
  </w:num>
  <w:num w:numId="26">
    <w:abstractNumId w:val="11"/>
  </w:num>
  <w:num w:numId="27">
    <w:abstractNumId w:val="15"/>
  </w:num>
  <w:num w:numId="28">
    <w:abstractNumId w:val="11"/>
  </w:num>
  <w:num w:numId="29">
    <w:abstractNumId w:val="16"/>
  </w:num>
  <w:num w:numId="30">
    <w:abstractNumId w:val="11"/>
  </w:num>
  <w:num w:numId="31">
    <w:abstractNumId w:val="14"/>
  </w:num>
  <w:num w:numId="32">
    <w:abstractNumId w:val="12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2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O0MDE0NbAwNDcwMjZX0lEKTi0uzszPAykwNKsFANp3YVUtAAAA"/>
  </w:docVars>
  <w:rsids>
    <w:rsidRoot w:val="00521866"/>
    <w:rsid w:val="0000019F"/>
    <w:rsid w:val="00001BBC"/>
    <w:rsid w:val="000046B4"/>
    <w:rsid w:val="00013FBE"/>
    <w:rsid w:val="00032940"/>
    <w:rsid w:val="00036186"/>
    <w:rsid w:val="00045D6F"/>
    <w:rsid w:val="000613D1"/>
    <w:rsid w:val="00070FB2"/>
    <w:rsid w:val="0009476E"/>
    <w:rsid w:val="000A3E0D"/>
    <w:rsid w:val="000A4EFA"/>
    <w:rsid w:val="000A4F59"/>
    <w:rsid w:val="000B7521"/>
    <w:rsid w:val="000B7C1A"/>
    <w:rsid w:val="000C24BC"/>
    <w:rsid w:val="000D32FB"/>
    <w:rsid w:val="000D4E74"/>
    <w:rsid w:val="000D56B3"/>
    <w:rsid w:val="000E300B"/>
    <w:rsid w:val="000E3762"/>
    <w:rsid w:val="000E3876"/>
    <w:rsid w:val="000F0F27"/>
    <w:rsid w:val="000F75C1"/>
    <w:rsid w:val="001010CF"/>
    <w:rsid w:val="001079FD"/>
    <w:rsid w:val="0011134F"/>
    <w:rsid w:val="00113C76"/>
    <w:rsid w:val="00116B0F"/>
    <w:rsid w:val="00117B29"/>
    <w:rsid w:val="00133D31"/>
    <w:rsid w:val="00133D6F"/>
    <w:rsid w:val="00140EB2"/>
    <w:rsid w:val="00141A4C"/>
    <w:rsid w:val="0014249D"/>
    <w:rsid w:val="00143826"/>
    <w:rsid w:val="00145B0A"/>
    <w:rsid w:val="00145CC7"/>
    <w:rsid w:val="00160998"/>
    <w:rsid w:val="0016338D"/>
    <w:rsid w:val="001810CD"/>
    <w:rsid w:val="00182F9F"/>
    <w:rsid w:val="0019678A"/>
    <w:rsid w:val="001B1181"/>
    <w:rsid w:val="001B29CF"/>
    <w:rsid w:val="001B3D65"/>
    <w:rsid w:val="001D2145"/>
    <w:rsid w:val="001E4198"/>
    <w:rsid w:val="001E4E5A"/>
    <w:rsid w:val="001F2558"/>
    <w:rsid w:val="001F4F7B"/>
    <w:rsid w:val="00206848"/>
    <w:rsid w:val="00232A7D"/>
    <w:rsid w:val="00234B97"/>
    <w:rsid w:val="0024065F"/>
    <w:rsid w:val="00267DD8"/>
    <w:rsid w:val="00272AC7"/>
    <w:rsid w:val="00276A57"/>
    <w:rsid w:val="0028220F"/>
    <w:rsid w:val="0028256D"/>
    <w:rsid w:val="002831FD"/>
    <w:rsid w:val="00283B00"/>
    <w:rsid w:val="002900DB"/>
    <w:rsid w:val="00293757"/>
    <w:rsid w:val="002A650D"/>
    <w:rsid w:val="002E24F0"/>
    <w:rsid w:val="002F0426"/>
    <w:rsid w:val="002F1D6E"/>
    <w:rsid w:val="003217BE"/>
    <w:rsid w:val="00323798"/>
    <w:rsid w:val="00337D7F"/>
    <w:rsid w:val="00347A1C"/>
    <w:rsid w:val="00356C14"/>
    <w:rsid w:val="00371A58"/>
    <w:rsid w:val="003A0C7E"/>
    <w:rsid w:val="003B0D66"/>
    <w:rsid w:val="003C00A4"/>
    <w:rsid w:val="003E107C"/>
    <w:rsid w:val="003F0DBF"/>
    <w:rsid w:val="00417E4F"/>
    <w:rsid w:val="00422B5B"/>
    <w:rsid w:val="00422B8D"/>
    <w:rsid w:val="00427ED6"/>
    <w:rsid w:val="004353AA"/>
    <w:rsid w:val="00436625"/>
    <w:rsid w:val="0045127E"/>
    <w:rsid w:val="00460BFA"/>
    <w:rsid w:val="004705B8"/>
    <w:rsid w:val="00471B3F"/>
    <w:rsid w:val="00484EC1"/>
    <w:rsid w:val="004934E2"/>
    <w:rsid w:val="00497D84"/>
    <w:rsid w:val="004A0DBE"/>
    <w:rsid w:val="004A0EB5"/>
    <w:rsid w:val="004E0451"/>
    <w:rsid w:val="004F4E53"/>
    <w:rsid w:val="004F5136"/>
    <w:rsid w:val="004F622C"/>
    <w:rsid w:val="0050108E"/>
    <w:rsid w:val="005037B7"/>
    <w:rsid w:val="00506013"/>
    <w:rsid w:val="0051589E"/>
    <w:rsid w:val="0051797C"/>
    <w:rsid w:val="00520D10"/>
    <w:rsid w:val="00521866"/>
    <w:rsid w:val="0053322B"/>
    <w:rsid w:val="00543F2A"/>
    <w:rsid w:val="005513D6"/>
    <w:rsid w:val="005523E8"/>
    <w:rsid w:val="005672A8"/>
    <w:rsid w:val="005771E3"/>
    <w:rsid w:val="005803FC"/>
    <w:rsid w:val="00583A8B"/>
    <w:rsid w:val="005842BB"/>
    <w:rsid w:val="005853AD"/>
    <w:rsid w:val="005952C4"/>
    <w:rsid w:val="0059658F"/>
    <w:rsid w:val="005B7213"/>
    <w:rsid w:val="005B7BD3"/>
    <w:rsid w:val="005C0B8D"/>
    <w:rsid w:val="005C209D"/>
    <w:rsid w:val="005C2999"/>
    <w:rsid w:val="005C609D"/>
    <w:rsid w:val="005D2ECC"/>
    <w:rsid w:val="005E3FEF"/>
    <w:rsid w:val="006110F8"/>
    <w:rsid w:val="00611C3A"/>
    <w:rsid w:val="00617B26"/>
    <w:rsid w:val="006257E7"/>
    <w:rsid w:val="006270A9"/>
    <w:rsid w:val="00633FC1"/>
    <w:rsid w:val="00650E1A"/>
    <w:rsid w:val="0065363A"/>
    <w:rsid w:val="00655816"/>
    <w:rsid w:val="00664708"/>
    <w:rsid w:val="00675956"/>
    <w:rsid w:val="00681034"/>
    <w:rsid w:val="0068336E"/>
    <w:rsid w:val="00685920"/>
    <w:rsid w:val="00687682"/>
    <w:rsid w:val="006B06F7"/>
    <w:rsid w:val="006D4F10"/>
    <w:rsid w:val="006E53CA"/>
    <w:rsid w:val="007031DB"/>
    <w:rsid w:val="00707385"/>
    <w:rsid w:val="0071271D"/>
    <w:rsid w:val="00731EC1"/>
    <w:rsid w:val="00732AB8"/>
    <w:rsid w:val="00733B70"/>
    <w:rsid w:val="00734C36"/>
    <w:rsid w:val="007416C2"/>
    <w:rsid w:val="007625BA"/>
    <w:rsid w:val="00766B7C"/>
    <w:rsid w:val="00770FB6"/>
    <w:rsid w:val="00793D84"/>
    <w:rsid w:val="007A1C1E"/>
    <w:rsid w:val="007B0D48"/>
    <w:rsid w:val="007B12F8"/>
    <w:rsid w:val="007B74DE"/>
    <w:rsid w:val="007C4231"/>
    <w:rsid w:val="007C6208"/>
    <w:rsid w:val="007D1ADC"/>
    <w:rsid w:val="007D2201"/>
    <w:rsid w:val="007E04C5"/>
    <w:rsid w:val="007F2E5F"/>
    <w:rsid w:val="008004CF"/>
    <w:rsid w:val="00806FF5"/>
    <w:rsid w:val="00814B8E"/>
    <w:rsid w:val="00816216"/>
    <w:rsid w:val="008211EB"/>
    <w:rsid w:val="00821EF2"/>
    <w:rsid w:val="00825980"/>
    <w:rsid w:val="00826B9E"/>
    <w:rsid w:val="00827511"/>
    <w:rsid w:val="008364E6"/>
    <w:rsid w:val="00840486"/>
    <w:rsid w:val="00854109"/>
    <w:rsid w:val="00874F2C"/>
    <w:rsid w:val="00875BB9"/>
    <w:rsid w:val="0087734B"/>
    <w:rsid w:val="008C563A"/>
    <w:rsid w:val="008C5D23"/>
    <w:rsid w:val="008D0E79"/>
    <w:rsid w:val="008D41FC"/>
    <w:rsid w:val="00901B75"/>
    <w:rsid w:val="009126AA"/>
    <w:rsid w:val="00923F66"/>
    <w:rsid w:val="00943DEC"/>
    <w:rsid w:val="00944459"/>
    <w:rsid w:val="00952A6A"/>
    <w:rsid w:val="009579E4"/>
    <w:rsid w:val="0096342B"/>
    <w:rsid w:val="00977C97"/>
    <w:rsid w:val="00993B72"/>
    <w:rsid w:val="009A1374"/>
    <w:rsid w:val="009A5215"/>
    <w:rsid w:val="009C6B82"/>
    <w:rsid w:val="009D5933"/>
    <w:rsid w:val="009D77B2"/>
    <w:rsid w:val="00A43D98"/>
    <w:rsid w:val="00A46BED"/>
    <w:rsid w:val="00A47648"/>
    <w:rsid w:val="00A5600E"/>
    <w:rsid w:val="00A66CDE"/>
    <w:rsid w:val="00A90480"/>
    <w:rsid w:val="00A93F12"/>
    <w:rsid w:val="00A9579C"/>
    <w:rsid w:val="00AA01D4"/>
    <w:rsid w:val="00AA475C"/>
    <w:rsid w:val="00AA63E3"/>
    <w:rsid w:val="00AC0EC4"/>
    <w:rsid w:val="00AC2379"/>
    <w:rsid w:val="00AD3907"/>
    <w:rsid w:val="00AE0FD3"/>
    <w:rsid w:val="00AE134B"/>
    <w:rsid w:val="00AE6458"/>
    <w:rsid w:val="00AF7E7B"/>
    <w:rsid w:val="00B07C3D"/>
    <w:rsid w:val="00B07E09"/>
    <w:rsid w:val="00B141B2"/>
    <w:rsid w:val="00B15763"/>
    <w:rsid w:val="00B25FB3"/>
    <w:rsid w:val="00B27EC6"/>
    <w:rsid w:val="00B47B50"/>
    <w:rsid w:val="00B62AC4"/>
    <w:rsid w:val="00B71E19"/>
    <w:rsid w:val="00B74F89"/>
    <w:rsid w:val="00B77ECB"/>
    <w:rsid w:val="00B82309"/>
    <w:rsid w:val="00B83779"/>
    <w:rsid w:val="00BA2681"/>
    <w:rsid w:val="00BA2EB1"/>
    <w:rsid w:val="00BC5360"/>
    <w:rsid w:val="00BD4EA2"/>
    <w:rsid w:val="00BD768D"/>
    <w:rsid w:val="00BE2A9D"/>
    <w:rsid w:val="00BE7DD1"/>
    <w:rsid w:val="00C012A9"/>
    <w:rsid w:val="00C02B81"/>
    <w:rsid w:val="00C269AA"/>
    <w:rsid w:val="00C26B29"/>
    <w:rsid w:val="00C33008"/>
    <w:rsid w:val="00C342FC"/>
    <w:rsid w:val="00C36CF4"/>
    <w:rsid w:val="00C53201"/>
    <w:rsid w:val="00C56B1A"/>
    <w:rsid w:val="00C61F8E"/>
    <w:rsid w:val="00C905A4"/>
    <w:rsid w:val="00C939EF"/>
    <w:rsid w:val="00CA0F21"/>
    <w:rsid w:val="00CA1C7F"/>
    <w:rsid w:val="00CB14C5"/>
    <w:rsid w:val="00CB609F"/>
    <w:rsid w:val="00CC39A7"/>
    <w:rsid w:val="00CD6A11"/>
    <w:rsid w:val="00D23436"/>
    <w:rsid w:val="00D26AF1"/>
    <w:rsid w:val="00D44375"/>
    <w:rsid w:val="00D45249"/>
    <w:rsid w:val="00D53B5B"/>
    <w:rsid w:val="00D54371"/>
    <w:rsid w:val="00D57B08"/>
    <w:rsid w:val="00D75EC9"/>
    <w:rsid w:val="00D76178"/>
    <w:rsid w:val="00D839C2"/>
    <w:rsid w:val="00D84DF8"/>
    <w:rsid w:val="00D87FC0"/>
    <w:rsid w:val="00D922AF"/>
    <w:rsid w:val="00D922CA"/>
    <w:rsid w:val="00DB0BB3"/>
    <w:rsid w:val="00DB21AA"/>
    <w:rsid w:val="00DD23FB"/>
    <w:rsid w:val="00DD26F2"/>
    <w:rsid w:val="00DE45CE"/>
    <w:rsid w:val="00DF00FF"/>
    <w:rsid w:val="00DF068A"/>
    <w:rsid w:val="00DF6ADC"/>
    <w:rsid w:val="00E22D81"/>
    <w:rsid w:val="00E234AB"/>
    <w:rsid w:val="00E266F2"/>
    <w:rsid w:val="00E26A5C"/>
    <w:rsid w:val="00E276BA"/>
    <w:rsid w:val="00E65E3E"/>
    <w:rsid w:val="00E77A9C"/>
    <w:rsid w:val="00E83E4B"/>
    <w:rsid w:val="00E84FC9"/>
    <w:rsid w:val="00E9059C"/>
    <w:rsid w:val="00E92AAD"/>
    <w:rsid w:val="00EB01D6"/>
    <w:rsid w:val="00EB529F"/>
    <w:rsid w:val="00EC7F05"/>
    <w:rsid w:val="00ED40F1"/>
    <w:rsid w:val="00ED44D2"/>
    <w:rsid w:val="00ED7B6B"/>
    <w:rsid w:val="00EE4771"/>
    <w:rsid w:val="00EF1ADF"/>
    <w:rsid w:val="00F00677"/>
    <w:rsid w:val="00F0395E"/>
    <w:rsid w:val="00F0707E"/>
    <w:rsid w:val="00F108CD"/>
    <w:rsid w:val="00F10967"/>
    <w:rsid w:val="00F223F7"/>
    <w:rsid w:val="00F23649"/>
    <w:rsid w:val="00F349D1"/>
    <w:rsid w:val="00F45BF8"/>
    <w:rsid w:val="00F46835"/>
    <w:rsid w:val="00F47FC1"/>
    <w:rsid w:val="00F64687"/>
    <w:rsid w:val="00F65281"/>
    <w:rsid w:val="00F7681A"/>
    <w:rsid w:val="00F91E25"/>
    <w:rsid w:val="00F930C6"/>
    <w:rsid w:val="00FA6F6C"/>
    <w:rsid w:val="00FB0DBA"/>
    <w:rsid w:val="00FC32EA"/>
    <w:rsid w:val="00FC42C9"/>
    <w:rsid w:val="00FD6787"/>
    <w:rsid w:val="00FE0645"/>
    <w:rsid w:val="00FE5520"/>
    <w:rsid w:val="00FF2D42"/>
    <w:rsid w:val="00FF461A"/>
    <w:rsid w:val="51AB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9A4D1AB"/>
  <w15:chartTrackingRefBased/>
  <w15:docId w15:val="{3EF6EEC0-7F85-4B76-AA2F-4FC5B4C0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20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4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218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72A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2A8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ophat7.github.io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mophat7.github.io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E6DA5EC3AF47EE9DC3D5EB0059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85493-1953-45ED-9D97-5A96214159F3}"/>
      </w:docPartPr>
      <w:docPartBody>
        <w:p w:rsidR="00303AB3" w:rsidRDefault="00303AB3">
          <w:pPr>
            <w:pStyle w:val="44E6DA5EC3AF47EE9DC3D5EB0059057F"/>
          </w:pPr>
          <w:r>
            <w:t>Education</w:t>
          </w:r>
        </w:p>
      </w:docPartBody>
    </w:docPart>
    <w:docPart>
      <w:docPartPr>
        <w:name w:val="A007511374D04002B0881221B6CF7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79008-ED43-47AE-8909-C78D287E560E}"/>
      </w:docPartPr>
      <w:docPartBody>
        <w:p w:rsidR="00303AB3" w:rsidRDefault="00303AB3">
          <w:pPr>
            <w:pStyle w:val="A007511374D04002B0881221B6CF7AA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B3"/>
    <w:rsid w:val="00170706"/>
    <w:rsid w:val="002673EC"/>
    <w:rsid w:val="0029119D"/>
    <w:rsid w:val="00303AB3"/>
    <w:rsid w:val="00353CAA"/>
    <w:rsid w:val="003F2FA9"/>
    <w:rsid w:val="004F78AE"/>
    <w:rsid w:val="005D74D6"/>
    <w:rsid w:val="00732451"/>
    <w:rsid w:val="00905CEE"/>
    <w:rsid w:val="00B7405B"/>
    <w:rsid w:val="00C814D7"/>
    <w:rsid w:val="00C83001"/>
    <w:rsid w:val="00D37BEE"/>
    <w:rsid w:val="00D672B1"/>
    <w:rsid w:val="00E0227F"/>
    <w:rsid w:val="00ED1C40"/>
    <w:rsid w:val="00EF1FC4"/>
    <w:rsid w:val="00F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A5A9762DC4FCEB041A68A81848AE7">
    <w:name w:val="E5BA5A9762DC4FCEB041A68A81848AE7"/>
  </w:style>
  <w:style w:type="paragraph" w:customStyle="1" w:styleId="B6DCD34E45CD4D789C87D89CFF979B42">
    <w:name w:val="B6DCD34E45CD4D789C87D89CFF979B42"/>
  </w:style>
  <w:style w:type="paragraph" w:customStyle="1" w:styleId="DBA4EBA3A791471486662D0104194CF3">
    <w:name w:val="DBA4EBA3A791471486662D0104194CF3"/>
  </w:style>
  <w:style w:type="paragraph" w:customStyle="1" w:styleId="C12B8D709A3241D1BF7DC9237D8D1185">
    <w:name w:val="C12B8D709A3241D1BF7DC9237D8D1185"/>
  </w:style>
  <w:style w:type="paragraph" w:customStyle="1" w:styleId="D35B2024480D419C818FAC356AB8941F">
    <w:name w:val="D35B2024480D419C818FAC356AB8941F"/>
  </w:style>
  <w:style w:type="paragraph" w:customStyle="1" w:styleId="50FF52B1F8904500B5FC2884AC942D31">
    <w:name w:val="50FF52B1F8904500B5FC2884AC942D31"/>
  </w:style>
  <w:style w:type="paragraph" w:customStyle="1" w:styleId="44E6DA5EC3AF47EE9DC3D5EB0059057F">
    <w:name w:val="44E6DA5EC3AF47EE9DC3D5EB0059057F"/>
  </w:style>
  <w:style w:type="paragraph" w:customStyle="1" w:styleId="352725DDF021451B8BFC2CCEF64AE4A6">
    <w:name w:val="352725DDF021451B8BFC2CCEF64AE4A6"/>
  </w:style>
  <w:style w:type="paragraph" w:customStyle="1" w:styleId="6C7D60E0AD2841A1ADA621386AD72A5C">
    <w:name w:val="6C7D60E0AD2841A1ADA621386AD72A5C"/>
  </w:style>
  <w:style w:type="paragraph" w:customStyle="1" w:styleId="2D02D9FF7E2E4A358906FEB4762F4237">
    <w:name w:val="2D02D9FF7E2E4A358906FEB4762F4237"/>
  </w:style>
  <w:style w:type="paragraph" w:customStyle="1" w:styleId="E42CA786C77642CC8059040E6128748F">
    <w:name w:val="E42CA786C77642CC8059040E6128748F"/>
  </w:style>
  <w:style w:type="paragraph" w:customStyle="1" w:styleId="6090C056329F44D0B1B6C0ABC901F748">
    <w:name w:val="6090C056329F44D0B1B6C0ABC901F748"/>
  </w:style>
  <w:style w:type="paragraph" w:customStyle="1" w:styleId="C12AE1CE3E9D4BED88FCBC29FD4B8F88">
    <w:name w:val="C12AE1CE3E9D4BED88FCBC29FD4B8F88"/>
  </w:style>
  <w:style w:type="paragraph" w:customStyle="1" w:styleId="C678841429C748E3B77264B7FD8DC523">
    <w:name w:val="C678841429C748E3B77264B7FD8DC523"/>
  </w:style>
  <w:style w:type="paragraph" w:customStyle="1" w:styleId="A207535937984FFD92D40E5BF1A6314C">
    <w:name w:val="A207535937984FFD92D40E5BF1A6314C"/>
  </w:style>
  <w:style w:type="paragraph" w:customStyle="1" w:styleId="C6407DC6ECA64D39B6993A293F611F1F">
    <w:name w:val="C6407DC6ECA64D39B6993A293F611F1F"/>
  </w:style>
  <w:style w:type="paragraph" w:customStyle="1" w:styleId="BD98F8BC46EB4EF48079709411119CE7">
    <w:name w:val="BD98F8BC46EB4EF48079709411119CE7"/>
  </w:style>
  <w:style w:type="paragraph" w:customStyle="1" w:styleId="0628F3FB0F57400AB023F6ED6C25CB29">
    <w:name w:val="0628F3FB0F57400AB023F6ED6C25CB29"/>
  </w:style>
  <w:style w:type="paragraph" w:customStyle="1" w:styleId="DCCFB9CEF3A64B668D9A81D1F9E3CE11">
    <w:name w:val="DCCFB9CEF3A64B668D9A81D1F9E3CE11"/>
  </w:style>
  <w:style w:type="paragraph" w:customStyle="1" w:styleId="3D9EBB2E51344EC8BAB37C32D311A70D">
    <w:name w:val="3D9EBB2E51344EC8BAB37C32D311A70D"/>
  </w:style>
  <w:style w:type="paragraph" w:customStyle="1" w:styleId="B94926B09C184E55AB0928E592FF12F0">
    <w:name w:val="B94926B09C184E55AB0928E592FF12F0"/>
  </w:style>
  <w:style w:type="paragraph" w:customStyle="1" w:styleId="17EB37DC351343A79115C76AF0CFFA3E">
    <w:name w:val="17EB37DC351343A79115C76AF0CFFA3E"/>
  </w:style>
  <w:style w:type="paragraph" w:customStyle="1" w:styleId="22459A638F28457FA3625B051A0504BD">
    <w:name w:val="22459A638F28457FA3625B051A0504BD"/>
  </w:style>
  <w:style w:type="paragraph" w:customStyle="1" w:styleId="1AFA41F532AF414A9FDAC15A05B0735D">
    <w:name w:val="1AFA41F532AF414A9FDAC15A05B0735D"/>
  </w:style>
  <w:style w:type="paragraph" w:customStyle="1" w:styleId="A007511374D04002B0881221B6CF7AAD">
    <w:name w:val="A007511374D04002B0881221B6CF7AAD"/>
  </w:style>
  <w:style w:type="paragraph" w:customStyle="1" w:styleId="182F4553B8164AAC81851B9CE5AD2EF6">
    <w:name w:val="182F4553B8164AAC81851B9CE5AD2EF6"/>
  </w:style>
  <w:style w:type="paragraph" w:customStyle="1" w:styleId="34100500E7C9489C95BC284AA383D229">
    <w:name w:val="34100500E7C9489C95BC284AA383D229"/>
  </w:style>
  <w:style w:type="paragraph" w:customStyle="1" w:styleId="8A440559320C4D189AC636F4F918BEA4">
    <w:name w:val="8A440559320C4D189AC636F4F918BEA4"/>
  </w:style>
  <w:style w:type="paragraph" w:customStyle="1" w:styleId="C3BC2246C1324A24A6C0DD59EF94F07A">
    <w:name w:val="C3BC2246C1324A24A6C0DD59EF94F07A"/>
  </w:style>
  <w:style w:type="paragraph" w:customStyle="1" w:styleId="FFEE0E53D160411DA3B08C033CEB87B2">
    <w:name w:val="FFEE0E53D160411DA3B08C033CEB87B2"/>
  </w:style>
  <w:style w:type="paragraph" w:customStyle="1" w:styleId="26061A3C683347CA9B02FE703D386457">
    <w:name w:val="26061A3C683347CA9B02FE703D386457"/>
  </w:style>
  <w:style w:type="paragraph" w:customStyle="1" w:styleId="7981AB8279CD4BC986D57FEE6019EB31">
    <w:name w:val="7981AB8279CD4BC986D57FEE6019EB31"/>
  </w:style>
  <w:style w:type="paragraph" w:customStyle="1" w:styleId="DCFB56EE2B234A6482058FD0393A9105">
    <w:name w:val="DCFB56EE2B234A6482058FD0393A9105"/>
  </w:style>
  <w:style w:type="paragraph" w:customStyle="1" w:styleId="9CB4ED08CCD6474E9DD2786FBD6D140E">
    <w:name w:val="9CB4ED08CCD6474E9DD2786FBD6D140E"/>
    <w:rsid w:val="00303AB3"/>
  </w:style>
  <w:style w:type="paragraph" w:customStyle="1" w:styleId="91F7442A46A644179C6BEB02AE5382A7">
    <w:name w:val="91F7442A46A644179C6BEB02AE5382A7"/>
    <w:rsid w:val="00303AB3"/>
  </w:style>
  <w:style w:type="paragraph" w:customStyle="1" w:styleId="6653BC33C513441F9AEB89EB8FDE2938">
    <w:name w:val="6653BC33C513441F9AEB89EB8FDE2938"/>
    <w:rsid w:val="00303AB3"/>
  </w:style>
  <w:style w:type="paragraph" w:customStyle="1" w:styleId="BB27A2F7FD2A4326A6B15DD2C062BEAC">
    <w:name w:val="BB27A2F7FD2A4326A6B15DD2C062BEAC"/>
    <w:rsid w:val="00303AB3"/>
  </w:style>
  <w:style w:type="paragraph" w:customStyle="1" w:styleId="87BF4459974E4150804FFD0B2088439B">
    <w:name w:val="87BF4459974E4150804FFD0B2088439B"/>
    <w:rsid w:val="00303AB3"/>
  </w:style>
  <w:style w:type="paragraph" w:customStyle="1" w:styleId="39EED6C812AD46248289F3034D3AB4DB">
    <w:name w:val="39EED6C812AD46248289F3034D3AB4DB"/>
    <w:rsid w:val="00303AB3"/>
  </w:style>
  <w:style w:type="paragraph" w:customStyle="1" w:styleId="883854D8F185499290B125B8A69F5317">
    <w:name w:val="883854D8F185499290B125B8A69F5317"/>
    <w:rsid w:val="00303AB3"/>
  </w:style>
  <w:style w:type="paragraph" w:customStyle="1" w:styleId="EAE1C4389D94409EB245CDCCDCF5C84D">
    <w:name w:val="EAE1C4389D94409EB245CDCCDCF5C84D"/>
    <w:rsid w:val="00303AB3"/>
  </w:style>
  <w:style w:type="paragraph" w:customStyle="1" w:styleId="A35CAFB6BFF843168549837DF381E866">
    <w:name w:val="A35CAFB6BFF843168549837DF381E866"/>
    <w:rsid w:val="00303AB3"/>
  </w:style>
  <w:style w:type="paragraph" w:customStyle="1" w:styleId="03E3E8768A2546E7B451E56BF5FCCA3D">
    <w:name w:val="03E3E8768A2546E7B451E56BF5FCCA3D"/>
    <w:rsid w:val="00353CAA"/>
  </w:style>
  <w:style w:type="paragraph" w:customStyle="1" w:styleId="5231E3A5DACC4CCB8AE12CE75C6D79A9">
    <w:name w:val="5231E3A5DACC4CCB8AE12CE75C6D79A9"/>
    <w:rsid w:val="00EF1FC4"/>
  </w:style>
  <w:style w:type="paragraph" w:customStyle="1" w:styleId="B868D21582C743A1BF46059979399DC1">
    <w:name w:val="B868D21582C743A1BF46059979399DC1"/>
    <w:rsid w:val="00732451"/>
  </w:style>
  <w:style w:type="paragraph" w:customStyle="1" w:styleId="B24ECA8EE54F4A4385FBCB00681B76ED">
    <w:name w:val="B24ECA8EE54F4A4385FBCB00681B76ED"/>
    <w:rsid w:val="001707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6947-DB98-417D-AD11-843DC30C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Spencer Moffat</cp:lastModifiedBy>
  <cp:revision>6</cp:revision>
  <cp:lastPrinted>2020-09-21T00:37:00Z</cp:lastPrinted>
  <dcterms:created xsi:type="dcterms:W3CDTF">2020-09-21T00:01:00Z</dcterms:created>
  <dcterms:modified xsi:type="dcterms:W3CDTF">2020-09-21T18:14:00Z</dcterms:modified>
  <cp:version/>
</cp:coreProperties>
</file>